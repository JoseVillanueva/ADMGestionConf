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657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8141EF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bookmarkStart w:id="13" w:name="_GoBack"/>
      <w:bookmarkEnd w:id="13"/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516E87">
      <w:pPr>
        <w:pStyle w:val="Ttulo2"/>
        <w:numPr>
          <w:ilvl w:val="0"/>
          <w:numId w:val="0"/>
        </w:numPr>
      </w:pPr>
      <w:bookmarkStart w:id="15" w:name="_Toc462437005"/>
      <w:r>
        <w:t>3.1 Identificación</w:t>
      </w:r>
      <w:bookmarkEnd w:id="15"/>
    </w:p>
    <w:p w:rsidR="007627AB" w:rsidRPr="007627AB" w:rsidRDefault="007627AB" w:rsidP="007627AB"/>
    <w:p w:rsidR="00C12589" w:rsidRPr="00F734BA" w:rsidRDefault="00C12589" w:rsidP="00C1258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C12589" w:rsidRPr="00F734BA" w:rsidRDefault="00C12589" w:rsidP="00C12589">
      <w:pPr>
        <w:rPr>
          <w:rFonts w:asciiTheme="minorHAnsi" w:hAnsiTheme="minorHAnsi" w:cstheme="minorHAnsi"/>
          <w:sz w:val="24"/>
        </w:rPr>
      </w:pPr>
    </w:p>
    <w:p w:rsidR="00516E87" w:rsidRDefault="00516E87" w:rsidP="00516E87"/>
    <w:p w:rsidR="007627AB" w:rsidRDefault="007627AB" w:rsidP="00516E87"/>
    <w:p w:rsidR="00E560A1" w:rsidRDefault="00E560A1" w:rsidP="00516E87"/>
    <w:p w:rsidR="00516E87" w:rsidRPr="00F734BA" w:rsidRDefault="00D45A61" w:rsidP="00516E87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GridTable6ColorfulAccent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57150" t="0" r="4762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GridTable6ColorfulAccent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3E561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3E5618" w:rsidRPr="00F734BA" w:rsidRDefault="003E561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3E5618" w:rsidRPr="00F734BA" w:rsidRDefault="003E5618" w:rsidP="003E561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E7095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Líder control de calidad</w:t>
            </w:r>
          </w:p>
        </w:tc>
        <w:tc>
          <w:tcPr>
            <w:tcW w:w="7269" w:type="dxa"/>
          </w:tcPr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D0D5E" w:rsidRPr="00F734BA" w:rsidRDefault="00AD0D5E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7095B" w:rsidRPr="00F734BA" w:rsidRDefault="00E7095B" w:rsidP="00E7095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tbl>
      <w:tblPr>
        <w:tblStyle w:val="GridTable6ColorfulAccent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B45EB9" w:rsidRPr="00F734BA" w:rsidTr="00106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B45EB9" w:rsidRPr="00F734BA" w:rsidRDefault="00B45EB9" w:rsidP="0010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Líder control de calidad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Repositorio de software</w:t>
      </w: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repositorio de software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GridTable6ColorfulAccent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B45EB9" w:rsidRPr="00F734BA" w:rsidTr="00106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sz w:val="24"/>
              </w:rPr>
            </w:pPr>
            <w:bookmarkStart w:id="17" w:name="_Toc462437007"/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lastRenderedPageBreak/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B45EB9" w:rsidRPr="00F734BA" w:rsidRDefault="00B45EB9" w:rsidP="00106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configuración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Gerente de proyecto</w:t>
            </w:r>
          </w:p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Arquitecto de Software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45EB9" w:rsidRPr="00F734BA" w:rsidTr="00106CA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B45EB9" w:rsidRPr="00F734BA" w:rsidRDefault="00B45EB9" w:rsidP="00106CA8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Líder control de calidad</w:t>
            </w:r>
          </w:p>
        </w:tc>
        <w:tc>
          <w:tcPr>
            <w:tcW w:w="7269" w:type="dxa"/>
          </w:tcPr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B45EB9" w:rsidRPr="00F734BA" w:rsidRDefault="00B45EB9" w:rsidP="00106CA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B45EB9" w:rsidRPr="00F734BA" w:rsidRDefault="00B45EB9" w:rsidP="00106C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64" w:rsidRDefault="00C65764">
      <w:r>
        <w:separator/>
      </w:r>
    </w:p>
  </w:endnote>
  <w:endnote w:type="continuationSeparator" w:id="0">
    <w:p w:rsidR="00C65764" w:rsidRDefault="00C6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CA8" w:rsidRDefault="00106CA8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82C7C">
      <w:rPr>
        <w:rStyle w:val="Nmerodepgina"/>
        <w:noProof/>
      </w:rPr>
      <w:t>10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82C7C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64" w:rsidRDefault="00C65764">
      <w:r>
        <w:separator/>
      </w:r>
    </w:p>
  </w:footnote>
  <w:footnote w:type="continuationSeparator" w:id="0">
    <w:p w:rsidR="00C65764" w:rsidRDefault="00C65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76F7C"/>
    <w:multiLevelType w:val="hybridMultilevel"/>
    <w:tmpl w:val="7D38566C"/>
    <w:lvl w:ilvl="0" w:tplc="FFFFFFFF">
      <w:start w:val="1"/>
      <w:numFmt w:val="bullet"/>
      <w:lvlText w:val=""/>
      <w:lvlJc w:val="left"/>
      <w:pPr>
        <w:tabs>
          <w:tab w:val="num" w:pos="1315"/>
        </w:tabs>
        <w:ind w:left="1315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95"/>
        </w:tabs>
        <w:ind w:left="41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15"/>
        </w:tabs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35"/>
        </w:tabs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55"/>
        </w:tabs>
        <w:ind w:left="63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75"/>
        </w:tabs>
        <w:ind w:left="7075" w:hanging="360"/>
      </w:pPr>
      <w:rPr>
        <w:rFonts w:ascii="Wingdings" w:hAnsi="Wingdings" w:hint="default"/>
      </w:rPr>
    </w:lvl>
  </w:abstractNum>
  <w:abstractNum w:abstractNumId="37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2"/>
  </w:num>
  <w:num w:numId="16">
    <w:abstractNumId w:val="7"/>
  </w:num>
  <w:num w:numId="17">
    <w:abstractNumId w:val="16"/>
  </w:num>
  <w:num w:numId="18">
    <w:abstractNumId w:val="38"/>
  </w:num>
  <w:num w:numId="19">
    <w:abstractNumId w:val="15"/>
  </w:num>
  <w:num w:numId="20">
    <w:abstractNumId w:val="20"/>
  </w:num>
  <w:num w:numId="21">
    <w:abstractNumId w:val="2"/>
  </w:num>
  <w:num w:numId="22">
    <w:abstractNumId w:val="37"/>
  </w:num>
  <w:num w:numId="23">
    <w:abstractNumId w:val="34"/>
  </w:num>
  <w:num w:numId="24">
    <w:abstractNumId w:val="35"/>
  </w:num>
  <w:num w:numId="25">
    <w:abstractNumId w:val="45"/>
  </w:num>
  <w:num w:numId="26">
    <w:abstractNumId w:val="39"/>
  </w:num>
  <w:num w:numId="27">
    <w:abstractNumId w:val="9"/>
  </w:num>
  <w:num w:numId="28">
    <w:abstractNumId w:val="47"/>
  </w:num>
  <w:num w:numId="29">
    <w:abstractNumId w:val="40"/>
  </w:num>
  <w:num w:numId="30">
    <w:abstractNumId w:val="46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1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4"/>
  </w:num>
  <w:num w:numId="48">
    <w:abstractNumId w:val="43"/>
  </w:num>
  <w:num w:numId="49">
    <w:abstractNumId w:val="24"/>
  </w:num>
  <w:num w:numId="50">
    <w:abstractNumId w:val="19"/>
  </w:num>
  <w:num w:numId="51">
    <w:abstractNumId w:val="22"/>
  </w:num>
  <w:num w:numId="52">
    <w:abstractNumId w:val="48"/>
  </w:num>
  <w:num w:numId="53">
    <w:abstractNumId w:val="3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42356"/>
    <w:rsid w:val="000446B0"/>
    <w:rsid w:val="00052FD5"/>
    <w:rsid w:val="00061458"/>
    <w:rsid w:val="000677EE"/>
    <w:rsid w:val="00075BF9"/>
    <w:rsid w:val="00093C5D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5541C"/>
    <w:rsid w:val="0075595A"/>
    <w:rsid w:val="00757ADB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C20"/>
    <w:rsid w:val="00855A04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1287B"/>
    <w:rsid w:val="009224CC"/>
    <w:rsid w:val="00922927"/>
    <w:rsid w:val="0092785F"/>
    <w:rsid w:val="00930C7C"/>
    <w:rsid w:val="009316E5"/>
    <w:rsid w:val="009345C9"/>
    <w:rsid w:val="00953B2C"/>
    <w:rsid w:val="0095495D"/>
    <w:rsid w:val="00964026"/>
    <w:rsid w:val="009641AA"/>
    <w:rsid w:val="0098141F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F045FD27-B67F-4373-AF56-732684E9CF47}" type="presOf" srcId="{F2F7F699-7D43-492E-B01F-45B08A3CF15D}" destId="{4E506095-B50C-41DF-9EA5-82D9279E307C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DE008C42-FFE5-480B-9CE2-53D080D08603}" type="presOf" srcId="{9DED964F-F8B0-4D16-839D-BB29CE9D02CA}" destId="{9A5AA9B6-51E0-41EB-84BC-9DAECDA57948}" srcOrd="0" destOrd="0" presId="urn:microsoft.com/office/officeart/2005/8/layout/hierarchy2"/>
    <dgm:cxn modelId="{812890D1-1599-4915-B466-9CC21F5FFD5D}" type="presOf" srcId="{38EE5167-C2E5-4109-BB70-9117C4B47F89}" destId="{C47E0B12-A3DA-4016-ABED-39CD32680EA2}" srcOrd="1" destOrd="0" presId="urn:microsoft.com/office/officeart/2005/8/layout/hierarchy2"/>
    <dgm:cxn modelId="{98425CC7-134A-42A3-8076-51D8BDDBD940}" type="presOf" srcId="{EBDB1A20-0571-45DE-B9BD-900E72666C66}" destId="{4E223AA3-A908-4815-B883-635C4E17CAE0}" srcOrd="0" destOrd="0" presId="urn:microsoft.com/office/officeart/2005/8/layout/hierarchy2"/>
    <dgm:cxn modelId="{F142F39E-AA43-4BBA-A6B2-1993B4D989BB}" type="presOf" srcId="{4B78E0E0-FFFE-456F-A6F8-547CA468ACB0}" destId="{38D81783-511B-4037-8995-0D9A5100FF3C}" srcOrd="0" destOrd="0" presId="urn:microsoft.com/office/officeart/2005/8/layout/hierarchy2"/>
    <dgm:cxn modelId="{2DFFA74F-2ED0-4A09-9462-C27DB19856C0}" type="presOf" srcId="{77B1B25E-3E40-4B2B-A9A7-3307D1E62147}" destId="{A8F34D2F-B59B-4416-A8BB-35A63070F07C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B0263116-E821-493A-A7AB-DBF82CF89C78}" type="presOf" srcId="{4B78E0E0-FFFE-456F-A6F8-547CA468ACB0}" destId="{DE284733-C3D1-47B5-86BE-A99FDA645EBE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A5F09C2B-7FFD-4446-9168-CEC38C2BE029}" type="presOf" srcId="{3138FF9E-5D07-4114-9CD9-301EBF0E0124}" destId="{A79EFA1B-2501-48D9-8B21-660213623D1E}" srcOrd="0" destOrd="0" presId="urn:microsoft.com/office/officeart/2005/8/layout/hierarchy2"/>
    <dgm:cxn modelId="{3C83F35B-6363-40EA-A4E4-3B980F9F982E}" type="presOf" srcId="{D67D704A-8856-4016-9F0F-F0FB5A7D8CD9}" destId="{C73CB3A5-3C76-4015-9D4D-81F572466FF4}" srcOrd="0" destOrd="0" presId="urn:microsoft.com/office/officeart/2005/8/layout/hierarchy2"/>
    <dgm:cxn modelId="{8726BA1A-1AB6-4A9D-94EF-CF3761D94EDE}" type="presOf" srcId="{3A9493AE-36F1-4695-82AB-00172233DEC1}" destId="{7820AA62-E9F6-41B6-9A0F-83B1B80C5E74}" srcOrd="0" destOrd="0" presId="urn:microsoft.com/office/officeart/2005/8/layout/hierarchy2"/>
    <dgm:cxn modelId="{03EC9D0A-7E16-4A37-AC72-1BA0A3F5674C}" type="presOf" srcId="{1432C652-3C18-4A67-9173-4317F8F9BB5A}" destId="{AE9C4537-B9ED-43B5-B236-463781E0B5F1}" srcOrd="0" destOrd="0" presId="urn:microsoft.com/office/officeart/2005/8/layout/hierarchy2"/>
    <dgm:cxn modelId="{50645178-B0A7-42E9-8F27-25EDDF086E6B}" type="presOf" srcId="{3A9493AE-36F1-4695-82AB-00172233DEC1}" destId="{3D70F57C-A13D-45D7-B2D1-9500E065ED89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AB0B2F7F-8B75-4ED1-9077-5E114526FBAF}" type="presOf" srcId="{4D85541E-C7E3-45FE-92AC-C1E78F89A247}" destId="{233B0C69-CAAD-4371-A4BF-2ED11A20266C}" srcOrd="1" destOrd="0" presId="urn:microsoft.com/office/officeart/2005/8/layout/hierarchy2"/>
    <dgm:cxn modelId="{16BE0F4A-A4E4-4C27-A9F0-AF3D02B4649F}" type="presOf" srcId="{B996F2BE-158D-45D4-9905-B38E7AE69DBD}" destId="{3F4D7EBD-E6F7-4CDF-ADDB-DFCC192D6894}" srcOrd="0" destOrd="0" presId="urn:microsoft.com/office/officeart/2005/8/layout/hierarchy2"/>
    <dgm:cxn modelId="{E7B7313F-D981-4E75-A79C-E0A218BDD111}" type="presOf" srcId="{38EE5167-C2E5-4109-BB70-9117C4B47F89}" destId="{77FC7958-6F3C-4670-8B8B-99D88E6478F5}" srcOrd="0" destOrd="0" presId="urn:microsoft.com/office/officeart/2005/8/layout/hierarchy2"/>
    <dgm:cxn modelId="{08A3C0B7-76F7-4D45-8916-EE70DBCB813B}" type="presOf" srcId="{77B1B25E-3E40-4B2B-A9A7-3307D1E62147}" destId="{0894BA4C-96A7-4FB5-B1BC-402F40074395}" srcOrd="0" destOrd="0" presId="urn:microsoft.com/office/officeart/2005/8/layout/hierarchy2"/>
    <dgm:cxn modelId="{A801224C-5F53-4FC6-929B-8D06EDAF70F4}" type="presOf" srcId="{4D85541E-C7E3-45FE-92AC-C1E78F89A247}" destId="{3D294A8E-850B-4B09-95D3-300B8DFC0FFB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F06852F5-BCAB-4A35-858C-1607A6E20AB1}" type="presParOf" srcId="{AE9C4537-B9ED-43B5-B236-463781E0B5F1}" destId="{9C4BBAED-6D3A-4DAF-B7D7-541EEC62FC34}" srcOrd="0" destOrd="0" presId="urn:microsoft.com/office/officeart/2005/8/layout/hierarchy2"/>
    <dgm:cxn modelId="{4AFCDA3B-0645-4A05-8704-A583589BE588}" type="presParOf" srcId="{9C4BBAED-6D3A-4DAF-B7D7-541EEC62FC34}" destId="{A79EFA1B-2501-48D9-8B21-660213623D1E}" srcOrd="0" destOrd="0" presId="urn:microsoft.com/office/officeart/2005/8/layout/hierarchy2"/>
    <dgm:cxn modelId="{E5986345-6F51-4E3D-8C6E-2F7825A70019}" type="presParOf" srcId="{9C4BBAED-6D3A-4DAF-B7D7-541EEC62FC34}" destId="{80930816-5F4F-49BC-972B-57D57CEE9805}" srcOrd="1" destOrd="0" presId="urn:microsoft.com/office/officeart/2005/8/layout/hierarchy2"/>
    <dgm:cxn modelId="{F149965F-4AB1-4B01-A307-30F151573D74}" type="presParOf" srcId="{80930816-5F4F-49BC-972B-57D57CEE9805}" destId="{3D294A8E-850B-4B09-95D3-300B8DFC0FFB}" srcOrd="0" destOrd="0" presId="urn:microsoft.com/office/officeart/2005/8/layout/hierarchy2"/>
    <dgm:cxn modelId="{3942A019-8C21-4ADE-BBB4-A395A929D926}" type="presParOf" srcId="{3D294A8E-850B-4B09-95D3-300B8DFC0FFB}" destId="{233B0C69-CAAD-4371-A4BF-2ED11A20266C}" srcOrd="0" destOrd="0" presId="urn:microsoft.com/office/officeart/2005/8/layout/hierarchy2"/>
    <dgm:cxn modelId="{32C5742C-1164-4737-9F7A-5ABF267DCC99}" type="presParOf" srcId="{80930816-5F4F-49BC-972B-57D57CEE9805}" destId="{399FF8FE-A1C2-4326-9494-4F643ACF3B2A}" srcOrd="1" destOrd="0" presId="urn:microsoft.com/office/officeart/2005/8/layout/hierarchy2"/>
    <dgm:cxn modelId="{C04E0644-6F57-488A-88D1-08F29693C8B1}" type="presParOf" srcId="{399FF8FE-A1C2-4326-9494-4F643ACF3B2A}" destId="{4E506095-B50C-41DF-9EA5-82D9279E307C}" srcOrd="0" destOrd="0" presId="urn:microsoft.com/office/officeart/2005/8/layout/hierarchy2"/>
    <dgm:cxn modelId="{D03F6B13-DF6D-4CB9-9E92-F5D812E7323B}" type="presParOf" srcId="{399FF8FE-A1C2-4326-9494-4F643ACF3B2A}" destId="{986807FD-581A-411F-9979-11276707C3E9}" srcOrd="1" destOrd="0" presId="urn:microsoft.com/office/officeart/2005/8/layout/hierarchy2"/>
    <dgm:cxn modelId="{D7ABFC74-D7BD-4506-B75C-581F9FB2BF03}" type="presParOf" srcId="{80930816-5F4F-49BC-972B-57D57CEE9805}" destId="{7820AA62-E9F6-41B6-9A0F-83B1B80C5E74}" srcOrd="2" destOrd="0" presId="urn:microsoft.com/office/officeart/2005/8/layout/hierarchy2"/>
    <dgm:cxn modelId="{7C37EEF0-419C-44DF-A76C-B0525A5236AF}" type="presParOf" srcId="{7820AA62-E9F6-41B6-9A0F-83B1B80C5E74}" destId="{3D70F57C-A13D-45D7-B2D1-9500E065ED89}" srcOrd="0" destOrd="0" presId="urn:microsoft.com/office/officeart/2005/8/layout/hierarchy2"/>
    <dgm:cxn modelId="{053D5710-5956-477F-9224-E6653339896D}" type="presParOf" srcId="{80930816-5F4F-49BC-972B-57D57CEE9805}" destId="{AD0B8AE8-3360-469B-AB24-37E916C49B37}" srcOrd="3" destOrd="0" presId="urn:microsoft.com/office/officeart/2005/8/layout/hierarchy2"/>
    <dgm:cxn modelId="{2BBF284C-D7C0-4482-93BC-D6B830F29864}" type="presParOf" srcId="{AD0B8AE8-3360-469B-AB24-37E916C49B37}" destId="{9A5AA9B6-51E0-41EB-84BC-9DAECDA57948}" srcOrd="0" destOrd="0" presId="urn:microsoft.com/office/officeart/2005/8/layout/hierarchy2"/>
    <dgm:cxn modelId="{4A659208-3D3E-4239-9FC8-3D0A83992150}" type="presParOf" srcId="{AD0B8AE8-3360-469B-AB24-37E916C49B37}" destId="{3112A20C-6C41-4D00-9911-0F16B451546C}" srcOrd="1" destOrd="0" presId="urn:microsoft.com/office/officeart/2005/8/layout/hierarchy2"/>
    <dgm:cxn modelId="{8895BB27-AB03-4202-BDBB-529F5AC511DF}" type="presParOf" srcId="{3112A20C-6C41-4D00-9911-0F16B451546C}" destId="{0894BA4C-96A7-4FB5-B1BC-402F40074395}" srcOrd="0" destOrd="0" presId="urn:microsoft.com/office/officeart/2005/8/layout/hierarchy2"/>
    <dgm:cxn modelId="{B23E1B3A-4098-452B-A4EC-0C3ED76954A6}" type="presParOf" srcId="{0894BA4C-96A7-4FB5-B1BC-402F40074395}" destId="{A8F34D2F-B59B-4416-A8BB-35A63070F07C}" srcOrd="0" destOrd="0" presId="urn:microsoft.com/office/officeart/2005/8/layout/hierarchy2"/>
    <dgm:cxn modelId="{61890F52-4AFE-4EA5-AE9A-744F0BE35D1F}" type="presParOf" srcId="{3112A20C-6C41-4D00-9911-0F16B451546C}" destId="{3CAE97E3-CC93-4E92-8EAD-1280EC3C04C2}" srcOrd="1" destOrd="0" presId="urn:microsoft.com/office/officeart/2005/8/layout/hierarchy2"/>
    <dgm:cxn modelId="{D47BB94E-8F9F-42CF-8917-290066CB1A61}" type="presParOf" srcId="{3CAE97E3-CC93-4E92-8EAD-1280EC3C04C2}" destId="{4E223AA3-A908-4815-B883-635C4E17CAE0}" srcOrd="0" destOrd="0" presId="urn:microsoft.com/office/officeart/2005/8/layout/hierarchy2"/>
    <dgm:cxn modelId="{D3CE99D9-409C-47AB-B91E-4E41718D6327}" type="presParOf" srcId="{3CAE97E3-CC93-4E92-8EAD-1280EC3C04C2}" destId="{9FB6A310-5CD3-47D6-A4D9-7BB5ED1C8DE0}" srcOrd="1" destOrd="0" presId="urn:microsoft.com/office/officeart/2005/8/layout/hierarchy2"/>
    <dgm:cxn modelId="{8752227F-7B91-4F55-8CDC-8A9410936719}" type="presParOf" srcId="{3112A20C-6C41-4D00-9911-0F16B451546C}" destId="{77FC7958-6F3C-4670-8B8B-99D88E6478F5}" srcOrd="2" destOrd="0" presId="urn:microsoft.com/office/officeart/2005/8/layout/hierarchy2"/>
    <dgm:cxn modelId="{476A99E2-1469-4D25-8BA4-D49A218F0229}" type="presParOf" srcId="{77FC7958-6F3C-4670-8B8B-99D88E6478F5}" destId="{C47E0B12-A3DA-4016-ABED-39CD32680EA2}" srcOrd="0" destOrd="0" presId="urn:microsoft.com/office/officeart/2005/8/layout/hierarchy2"/>
    <dgm:cxn modelId="{6119D0B6-B0FB-456C-A7A6-78737877DEC4}" type="presParOf" srcId="{3112A20C-6C41-4D00-9911-0F16B451546C}" destId="{DA3EF3CC-7773-4747-ADA2-6DFED3E4B7B4}" srcOrd="3" destOrd="0" presId="urn:microsoft.com/office/officeart/2005/8/layout/hierarchy2"/>
    <dgm:cxn modelId="{962FB965-405A-4323-8933-01D1BA1A1D54}" type="presParOf" srcId="{DA3EF3CC-7773-4747-ADA2-6DFED3E4B7B4}" destId="{3F4D7EBD-E6F7-4CDF-ADDB-DFCC192D6894}" srcOrd="0" destOrd="0" presId="urn:microsoft.com/office/officeart/2005/8/layout/hierarchy2"/>
    <dgm:cxn modelId="{7861EAFB-3BD8-43E3-A95D-132975880841}" type="presParOf" srcId="{DA3EF3CC-7773-4747-ADA2-6DFED3E4B7B4}" destId="{8CF09BC2-104A-4877-8B30-5182564907E6}" srcOrd="1" destOrd="0" presId="urn:microsoft.com/office/officeart/2005/8/layout/hierarchy2"/>
    <dgm:cxn modelId="{6C4B0EC5-80A2-430E-8084-FA488FFC75AC}" type="presParOf" srcId="{80930816-5F4F-49BC-972B-57D57CEE9805}" destId="{38D81783-511B-4037-8995-0D9A5100FF3C}" srcOrd="4" destOrd="0" presId="urn:microsoft.com/office/officeart/2005/8/layout/hierarchy2"/>
    <dgm:cxn modelId="{8037BE82-8B4D-4167-87F3-C9EA0DE8038F}" type="presParOf" srcId="{38D81783-511B-4037-8995-0D9A5100FF3C}" destId="{DE284733-C3D1-47B5-86BE-A99FDA645EBE}" srcOrd="0" destOrd="0" presId="urn:microsoft.com/office/officeart/2005/8/layout/hierarchy2"/>
    <dgm:cxn modelId="{26E56F92-BB8C-4729-BEF6-45D2860C4878}" type="presParOf" srcId="{80930816-5F4F-49BC-972B-57D57CEE9805}" destId="{F6B10290-0AA4-4F2E-8E17-C296C40B5913}" srcOrd="5" destOrd="0" presId="urn:microsoft.com/office/officeart/2005/8/layout/hierarchy2"/>
    <dgm:cxn modelId="{14D12AB7-E594-4D2B-9DE2-1E5EF2AB75B7}" type="presParOf" srcId="{F6B10290-0AA4-4F2E-8E17-C296C40B5913}" destId="{C73CB3A5-3C76-4015-9D4D-81F572466FF4}" srcOrd="0" destOrd="0" presId="urn:microsoft.com/office/officeart/2005/8/layout/hierarchy2"/>
    <dgm:cxn modelId="{9094E8CA-3E7D-409D-B337-7132AA1C2D82}" type="presParOf" srcId="{F6B10290-0AA4-4F2E-8E17-C296C40B5913}" destId="{F6684D93-0CC2-4144-99AD-AA94956A464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AD00D-EF25-47AB-B117-BB2FAC6F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309</TotalTime>
  <Pages>1</Pages>
  <Words>1802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11695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57</cp:revision>
  <cp:lastPrinted>2002-06-07T02:19:00Z</cp:lastPrinted>
  <dcterms:created xsi:type="dcterms:W3CDTF">2016-10-14T04:29:00Z</dcterms:created>
  <dcterms:modified xsi:type="dcterms:W3CDTF">2016-10-15T05:42:00Z</dcterms:modified>
</cp:coreProperties>
</file>